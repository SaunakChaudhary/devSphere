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6CB9C441">
      <w:pPr>
        <w:pStyle w:val="2"/>
        <w:bidi w:val="0"/>
        <w:spacing w:line="360" w:lineRule="auto"/>
        <w:jc w:val="left"/>
        <w:rPr>
          <w:rFonts w:hint="default"/>
          <w:lang w:val="en-US"/>
        </w:rPr>
      </w:pPr>
      <w:r>
        <w:rPr>
          <w:rFonts w:hint="default"/>
        </w:rPr>
        <w:t>Project Overview</w:t>
      </w:r>
      <w:r>
        <w:rPr>
          <w:rFonts w:hint="default"/>
          <w:lang w:val="en-US"/>
        </w:rPr>
        <w:t xml:space="preserve"> - [</w:t>
      </w:r>
      <w:r>
        <w:rPr>
          <w:rFonts w:hint="default"/>
        </w:rPr>
        <w:t>DevSphere</w:t>
      </w:r>
      <w:r>
        <w:rPr>
          <w:rFonts w:hint="default"/>
          <w:lang w:val="en-US"/>
        </w:rPr>
        <w:t>]</w:t>
      </w:r>
    </w:p>
    <w:p w14:paraId="0A4A8C18">
      <w:pPr>
        <w:bidi w:val="0"/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social media platform where programmers can showcase their work, interact with other developers, receive challenges, and get recognized by organizations for their skills.</w:t>
      </w:r>
    </w:p>
    <w:p w14:paraId="4D092695">
      <w:pPr>
        <w:pStyle w:val="5"/>
        <w:bidi w:val="0"/>
        <w:spacing w:line="360" w:lineRule="auto"/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Project Flow : </w:t>
      </w:r>
    </w:p>
    <w:p w14:paraId="588A6846">
      <w:pPr>
        <w:pStyle w:val="5"/>
        <w:numPr>
          <w:ilvl w:val="0"/>
          <w:numId w:val="1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Normal User Flow :</w:t>
      </w:r>
    </w:p>
    <w:p w14:paraId="41037C93">
      <w:pPr>
        <w:pStyle w:val="7"/>
        <w:numPr>
          <w:ilvl w:val="0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/>
          <w:lang w:val="en-US"/>
        </w:rPr>
        <w:t>Create Account :</w:t>
      </w:r>
    </w:p>
    <w:p w14:paraId="39D8456A">
      <w:pPr>
        <w:numPr>
          <w:ilvl w:val="1"/>
          <w:numId w:val="2"/>
        </w:numPr>
        <w:spacing w:line="360" w:lineRule="auto"/>
        <w:ind w:left="2280" w:leftChars="0" w:hanging="420" w:firstLine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Sign up via email or GitHub (OAuth).</w:t>
      </w:r>
    </w:p>
    <w:p w14:paraId="069C98C4">
      <w:pPr>
        <w:numPr>
          <w:ilvl w:val="1"/>
          <w:numId w:val="2"/>
        </w:numPr>
        <w:spacing w:line="360" w:lineRule="auto"/>
        <w:ind w:left="2280" w:leftChars="0" w:hanging="420" w:firstLine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Basic profile setup (Name, Bio, Location, Skills, GitHub/LinkedIn links).</w:t>
      </w:r>
    </w:p>
    <w:p w14:paraId="48DF0E1D">
      <w:pPr>
        <w:numPr>
          <w:ilvl w:val="1"/>
          <w:numId w:val="2"/>
        </w:numPr>
        <w:spacing w:line="360" w:lineRule="auto"/>
        <w:ind w:left="2280" w:leftChars="0" w:hanging="420" w:firstLine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Select programming interests (e.g., Python, React, Machine Learning).</w:t>
      </w:r>
    </w:p>
    <w:p w14:paraId="3E6533F6">
      <w:pPr>
        <w:numPr>
          <w:numId w:val="0"/>
        </w:numPr>
        <w:spacing w:line="360" w:lineRule="auto"/>
        <w:ind w:left="1860" w:left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</w:p>
    <w:p w14:paraId="18D942BE">
      <w:pPr>
        <w:pStyle w:val="7"/>
        <w:numPr>
          <w:ilvl w:val="0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Dashboard :</w:t>
      </w:r>
    </w:p>
    <w:p w14:paraId="21FFCA36">
      <w:pPr>
        <w:pStyle w:val="8"/>
        <w:numPr>
          <w:ilvl w:val="1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My Profile:</w:t>
      </w:r>
    </w:p>
    <w:p w14:paraId="489EEA16">
      <w:pPr>
        <w:numPr>
          <w:ilvl w:val="0"/>
          <w:numId w:val="3"/>
        </w:numPr>
        <w:tabs>
          <w:tab w:val="clear" w:pos="420"/>
        </w:tabs>
        <w:spacing w:line="360" w:lineRule="auto"/>
        <w:ind w:left="2700" w:leftChars="0" w:hanging="420" w:firstLineChars="0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View and update profile information.</w:t>
      </w:r>
    </w:p>
    <w:p w14:paraId="2306ACEF">
      <w:pPr>
        <w:pStyle w:val="8"/>
        <w:numPr>
          <w:ilvl w:val="1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Post Projects:</w:t>
      </w:r>
    </w:p>
    <w:p w14:paraId="1FBA4B0E">
      <w:pPr>
        <w:numPr>
          <w:ilvl w:val="0"/>
          <w:numId w:val="4"/>
        </w:numPr>
        <w:tabs>
          <w:tab w:val="clear" w:pos="420"/>
        </w:tabs>
        <w:spacing w:line="360" w:lineRule="auto"/>
        <w:ind w:left="2700" w:leftChars="0" w:hanging="420" w:firstLineChars="0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Share projects with details like tech stack, challenges faced, and solutions.</w:t>
      </w:r>
    </w:p>
    <w:p w14:paraId="6D2C50AF">
      <w:pPr>
        <w:pStyle w:val="8"/>
        <w:numPr>
          <w:ilvl w:val="1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Receive Feedback:</w:t>
      </w:r>
    </w:p>
    <w:p w14:paraId="579A9125">
      <w:pPr>
        <w:numPr>
          <w:ilvl w:val="0"/>
          <w:numId w:val="5"/>
        </w:numPr>
        <w:tabs>
          <w:tab w:val="clear" w:pos="420"/>
        </w:tabs>
        <w:spacing w:line="360" w:lineRule="auto"/>
        <w:ind w:left="2700" w:leftChars="0" w:hanging="420" w:firstLineChars="0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Comments and suggestions from organizations or other users.</w:t>
      </w:r>
    </w:p>
    <w:p w14:paraId="63DFECD8">
      <w:pPr>
        <w:pStyle w:val="8"/>
        <w:numPr>
          <w:ilvl w:val="1"/>
          <w:numId w:val="2"/>
        </w:numPr>
        <w:bidi w:val="0"/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Search:</w:t>
      </w:r>
    </w:p>
    <w:p w14:paraId="0C28209E">
      <w:pPr>
        <w:numPr>
          <w:ilvl w:val="0"/>
          <w:numId w:val="6"/>
        </w:numPr>
        <w:tabs>
          <w:tab w:val="clear" w:pos="420"/>
        </w:tabs>
        <w:spacing w:line="360" w:lineRule="auto"/>
        <w:ind w:left="2700" w:leftChars="0" w:hanging="420" w:firstLineChars="0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Find organizations, people (e.g., mentors, recruiters), and open-source projects.</w:t>
      </w:r>
    </w:p>
    <w:p w14:paraId="4940705C">
      <w:pPr>
        <w:numPr>
          <w:ilvl w:val="0"/>
          <w:numId w:val="6"/>
        </w:numPr>
        <w:tabs>
          <w:tab w:val="clear" w:pos="420"/>
        </w:tabs>
        <w:spacing w:line="360" w:lineRule="auto"/>
        <w:ind w:left="2700" w:leftChars="0" w:hanging="420" w:firstLineChars="0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Follow Organizations and view their posts.</w:t>
      </w:r>
    </w:p>
    <w:p w14:paraId="70F19D5E">
      <w:pPr>
        <w:pStyle w:val="8"/>
        <w:numPr>
          <w:ilvl w:val="1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Challenge Participation:</w:t>
      </w:r>
    </w:p>
    <w:p w14:paraId="52EFD8AB">
      <w:pPr>
        <w:numPr>
          <w:ilvl w:val="0"/>
          <w:numId w:val="7"/>
        </w:numPr>
        <w:tabs>
          <w:tab w:val="clear" w:pos="420"/>
        </w:tabs>
        <w:spacing w:line="360" w:lineRule="auto"/>
        <w:ind w:left="2700" w:leftChars="0" w:hanging="420" w:firstLineChars="0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Join coding challenges posted by organizations according to interests.</w:t>
      </w:r>
    </w:p>
    <w:p w14:paraId="67C63AE9">
      <w:pPr>
        <w:pStyle w:val="8"/>
        <w:numPr>
          <w:ilvl w:val="1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/>
          <w:lang w:val="en-US"/>
        </w:rPr>
        <w:t>Badges and Achievements:</w:t>
      </w:r>
    </w:p>
    <w:p w14:paraId="06376C1F">
      <w:pPr>
        <w:numPr>
          <w:ilvl w:val="0"/>
          <w:numId w:val="8"/>
        </w:numPr>
        <w:spacing w:line="360" w:lineRule="auto"/>
        <w:ind w:left="2520" w:leftChars="0" w:hanging="420" w:firstLine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Earn badges for solving challenges, posting quality projects, or getting likes/comments.</w:t>
      </w:r>
    </w:p>
    <w:p w14:paraId="24E94FC0">
      <w:pPr>
        <w:numPr>
          <w:ilvl w:val="0"/>
          <w:numId w:val="8"/>
        </w:numPr>
        <w:spacing w:line="360" w:lineRule="auto"/>
        <w:ind w:left="2520" w:leftChars="0" w:hanging="420" w:firstLineChars="0"/>
        <w:jc w:val="left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After earning several badges, users get a Blue Tick (verification status).</w:t>
      </w:r>
    </w:p>
    <w:p w14:paraId="3EB0D16F">
      <w:pPr>
        <w:pStyle w:val="7"/>
        <w:numPr>
          <w:ilvl w:val="0"/>
          <w:numId w:val="2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.Interaction with Others:</w:t>
      </w:r>
    </w:p>
    <w:p w14:paraId="4E320782">
      <w:pPr>
        <w:numPr>
          <w:ilvl w:val="0"/>
          <w:numId w:val="9"/>
        </w:numPr>
        <w:tabs>
          <w:tab w:val="clear" w:pos="2525"/>
        </w:tabs>
        <w:spacing w:line="360" w:lineRule="auto"/>
        <w:ind w:left="2525" w:leftChars="0" w:hanging="425" w:firstLine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>Comment on posts, share ideas, and collaborate.</w:t>
      </w:r>
    </w:p>
    <w:p w14:paraId="56461751">
      <w:pPr>
        <w:numPr>
          <w:ilvl w:val="0"/>
          <w:numId w:val="9"/>
        </w:numPr>
        <w:tabs>
          <w:tab w:val="clear" w:pos="2525"/>
        </w:tabs>
        <w:spacing w:line="360" w:lineRule="auto"/>
        <w:ind w:left="2525" w:leftChars="0" w:hanging="425" w:firstLine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  <w:t xml:space="preserve"> Engage in group discussions or join specific interest-based communities (e.g., AI, Web Development).</w:t>
      </w:r>
    </w:p>
    <w:p w14:paraId="786AFE6D">
      <w:pPr>
        <w:numPr>
          <w:numId w:val="0"/>
        </w:numPr>
        <w:spacing w:line="360" w:lineRule="auto"/>
        <w:ind w:left="1860" w:leftChars="0"/>
        <w:jc w:val="left"/>
        <w:rPr>
          <w:rFonts w:hint="default" w:ascii="Calibri" w:hAnsi="Calibri" w:cs="Calibri"/>
          <w:b w:val="0"/>
          <w:bCs w:val="0"/>
          <w:sz w:val="21"/>
          <w:szCs w:val="21"/>
          <w:lang w:val="en-US"/>
        </w:rPr>
      </w:pPr>
    </w:p>
    <w:p w14:paraId="662C8B5E">
      <w:pPr>
        <w:pStyle w:val="5"/>
        <w:numPr>
          <w:ilvl w:val="0"/>
          <w:numId w:val="1"/>
        </w:numPr>
        <w:bidi w:val="0"/>
        <w:spacing w:line="360" w:lineRule="auto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Admin Flow :</w:t>
      </w:r>
    </w:p>
    <w:p w14:paraId="6CFFDC54">
      <w:pPr>
        <w:pStyle w:val="4"/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sz w:val="24"/>
          <w:szCs w:val="24"/>
        </w:rPr>
      </w:pPr>
      <w:r>
        <w:rPr>
          <w:rStyle w:val="19"/>
          <w:rFonts w:hint="default" w:ascii="Calibri" w:hAnsi="Calibri" w:cs="Calibri"/>
          <w:b/>
          <w:bCs/>
          <w:sz w:val="24"/>
          <w:szCs w:val="24"/>
        </w:rPr>
        <w:t>Role: Manage platform integrity, user content, and activity</w:t>
      </w:r>
      <w:r>
        <w:rPr>
          <w:sz w:val="24"/>
          <w:szCs w:val="24"/>
        </w:rPr>
        <w:t>.</w:t>
      </w:r>
    </w:p>
    <w:p w14:paraId="1624145F">
      <w:pPr>
        <w:pStyle w:val="8"/>
        <w:numPr>
          <w:ilvl w:val="0"/>
          <w:numId w:val="10"/>
        </w:numPr>
        <w:bidi w:val="0"/>
        <w:spacing w:line="360" w:lineRule="auto"/>
        <w:ind w:left="1140" w:leftChars="0"/>
        <w:jc w:val="left"/>
      </w:pPr>
      <w:r>
        <w:rPr>
          <w:rStyle w:val="18"/>
          <w:b/>
          <w:bCs/>
        </w:rPr>
        <w:t>User Management</w:t>
      </w:r>
      <w:r>
        <w:t>:</w:t>
      </w:r>
    </w:p>
    <w:p w14:paraId="056267A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1680" w:leftChars="0" w:hanging="420" w:firstLineChars="0"/>
        <w:jc w:val="left"/>
      </w:pPr>
      <w:r>
        <w:t>View and manage all user profiles (edit, delete, ban if necessary).</w:t>
      </w:r>
    </w:p>
    <w:p w14:paraId="4AD17F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1680" w:leftChars="0" w:hanging="420" w:firstLineChars="0"/>
        <w:jc w:val="left"/>
      </w:pPr>
      <w:r>
        <w:t>Flag inappropriate content (comments, posts).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FF0000"/>
          <w:lang w:val="en-US"/>
        </w:rPr>
        <w:t>(Optianal)</w:t>
      </w:r>
    </w:p>
    <w:p w14:paraId="27B139CD">
      <w:pPr>
        <w:pStyle w:val="8"/>
        <w:numPr>
          <w:ilvl w:val="0"/>
          <w:numId w:val="10"/>
        </w:numPr>
        <w:bidi w:val="0"/>
        <w:spacing w:line="360" w:lineRule="auto"/>
        <w:jc w:val="left"/>
      </w:pPr>
      <w:r>
        <w:rPr>
          <w:rStyle w:val="18"/>
          <w:b/>
          <w:bCs/>
        </w:rPr>
        <w:t>Analytics</w:t>
      </w:r>
      <w:r>
        <w:t>:</w:t>
      </w:r>
    </w:p>
    <w:p w14:paraId="69B6A1A9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440"/>
          <w:tab w:val="clear" w:pos="1680"/>
        </w:tabs>
        <w:spacing w:before="0" w:beforeAutospacing="1" w:after="0" w:afterAutospacing="1" w:line="360" w:lineRule="auto"/>
        <w:ind w:left="1620" w:leftChars="0" w:hanging="420" w:firstLineChars="0"/>
        <w:jc w:val="left"/>
      </w:pPr>
      <w:r>
        <w:t>Monitor user activity, engagement rates, and platform growth.</w:t>
      </w:r>
    </w:p>
    <w:p w14:paraId="47FA4AAB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440"/>
          <w:tab w:val="clear" w:pos="1680"/>
        </w:tabs>
        <w:spacing w:before="0" w:beforeAutospacing="1" w:after="0" w:afterAutospacing="1" w:line="360" w:lineRule="auto"/>
        <w:ind w:left="1620" w:leftChars="0" w:hanging="420" w:firstLineChars="0"/>
        <w:jc w:val="left"/>
      </w:pPr>
      <w:r>
        <w:t>Generate reports for tracking challenges, badge distributions, and user achievements.</w:t>
      </w:r>
    </w:p>
    <w:p w14:paraId="19A123AA">
      <w:pPr>
        <w:pStyle w:val="8"/>
        <w:numPr>
          <w:ilvl w:val="0"/>
          <w:numId w:val="10"/>
        </w:numPr>
        <w:bidi w:val="0"/>
        <w:spacing w:line="360" w:lineRule="auto"/>
        <w:jc w:val="left"/>
      </w:pPr>
      <w:r>
        <w:rPr>
          <w:rStyle w:val="18"/>
          <w:b/>
          <w:bCs/>
        </w:rPr>
        <w:t>Platform Settings</w:t>
      </w:r>
      <w:r>
        <w:t>:</w:t>
      </w:r>
    </w:p>
    <w:p w14:paraId="58C03935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1440"/>
          <w:tab w:val="clear" w:pos="1680"/>
        </w:tabs>
        <w:spacing w:before="0" w:beforeAutospacing="1" w:after="0" w:afterAutospacing="1" w:line="360" w:lineRule="auto"/>
        <w:ind w:left="1680" w:leftChars="0" w:hanging="420" w:firstLineChars="0"/>
        <w:jc w:val="left"/>
      </w:pPr>
      <w:r>
        <w:t>Configure platform settings (e.g., challenge categories, notification preferences, security settings).</w:t>
      </w:r>
    </w:p>
    <w:p w14:paraId="77099270">
      <w:pPr>
        <w:spacing w:line="360" w:lineRule="auto"/>
        <w:jc w:val="left"/>
        <w:rPr>
          <w:rFonts w:hint="default"/>
          <w:lang w:val="en-US"/>
        </w:rPr>
      </w:pPr>
    </w:p>
    <w:p w14:paraId="01495E7B">
      <w:pPr>
        <w:pStyle w:val="5"/>
        <w:numPr>
          <w:ilvl w:val="0"/>
          <w:numId w:val="1"/>
        </w:numPr>
        <w:bidi w:val="0"/>
        <w:ind w:left="72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>Organization Flow :</w:t>
      </w:r>
    </w:p>
    <w:p w14:paraId="33482ED1">
      <w:pPr>
        <w:pStyle w:val="6"/>
        <w:bidi w:val="0"/>
        <w:ind w:firstLine="720" w:firstLineChars="0"/>
        <w:jc w:val="both"/>
        <w:rPr>
          <w:rStyle w:val="19"/>
          <w:rFonts w:hint="default" w:ascii="Calibri" w:hAnsi="Calibri"/>
          <w:b/>
          <w:bCs/>
          <w:sz w:val="24"/>
          <w:szCs w:val="24"/>
        </w:rPr>
      </w:pPr>
      <w:r>
        <w:rPr>
          <w:rStyle w:val="19"/>
          <w:rFonts w:hint="default" w:ascii="Calibri" w:hAnsi="Calibri" w:cs="Calibri"/>
          <w:b/>
          <w:bCs/>
          <w:sz w:val="24"/>
          <w:szCs w:val="24"/>
        </w:rPr>
        <w:t xml:space="preserve">Role: </w:t>
      </w:r>
      <w:r>
        <w:rPr>
          <w:rStyle w:val="19"/>
          <w:rFonts w:hint="default" w:ascii="Calibri" w:hAnsi="Calibri"/>
          <w:b/>
          <w:bCs/>
          <w:sz w:val="24"/>
          <w:szCs w:val="24"/>
        </w:rPr>
        <w:t>Organizations or recruiters that interact with users for recruitment, challenges, and collaboration.</w:t>
      </w:r>
    </w:p>
    <w:p w14:paraId="6CA158EC">
      <w:pPr>
        <w:pStyle w:val="7"/>
        <w:numPr>
          <w:ilvl w:val="0"/>
          <w:numId w:val="14"/>
        </w:numPr>
        <w:bidi w:val="0"/>
        <w:rPr>
          <w:sz w:val="24"/>
          <w:szCs w:val="24"/>
        </w:rPr>
      </w:pPr>
      <w:r>
        <w:rPr>
          <w:rStyle w:val="18"/>
          <w:b/>
          <w:bCs/>
          <w:sz w:val="24"/>
          <w:szCs w:val="24"/>
        </w:rPr>
        <w:t>Create Profile</w:t>
      </w:r>
      <w:r>
        <w:rPr>
          <w:sz w:val="24"/>
          <w:szCs w:val="24"/>
        </w:rPr>
        <w:t>:</w:t>
      </w:r>
    </w:p>
    <w:p w14:paraId="76997E56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Organizations create a profile that includes their name, mission, and tech stack preferences.</w:t>
      </w:r>
    </w:p>
    <w:p w14:paraId="3B1EF468">
      <w:pPr>
        <w:pStyle w:val="7"/>
        <w:numPr>
          <w:ilvl w:val="0"/>
          <w:numId w:val="14"/>
        </w:numPr>
        <w:bidi w:val="0"/>
      </w:pPr>
      <w:r>
        <w:rPr>
          <w:rStyle w:val="18"/>
          <w:b/>
          <w:bCs/>
        </w:rPr>
        <w:t>Post Challenges</w:t>
      </w:r>
      <w:r>
        <w:t>:</w:t>
      </w:r>
    </w:p>
    <w:p w14:paraId="26C4DE3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Organizations can create challenges for users to solve, providing rewards (e.g., job offers, recognition).</w:t>
      </w:r>
    </w:p>
    <w:p w14:paraId="1FE107A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Specify difficulty, expected outcomes, and timelines for challenges.</w:t>
      </w:r>
    </w:p>
    <w:p w14:paraId="490D7DE3">
      <w:pPr>
        <w:pStyle w:val="7"/>
        <w:numPr>
          <w:ilvl w:val="0"/>
          <w:numId w:val="14"/>
        </w:numPr>
        <w:bidi w:val="0"/>
      </w:pPr>
      <w:r>
        <w:rPr>
          <w:rStyle w:val="18"/>
          <w:b/>
          <w:bCs/>
        </w:rPr>
        <w:t>Search for Talent</w:t>
      </w:r>
      <w:r>
        <w:t>:</w:t>
      </w:r>
    </w:p>
    <w:p w14:paraId="2A326B0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Filter and search user profiles based on skills, experience, or interests.</w:t>
      </w:r>
    </w:p>
    <w:p w14:paraId="442532A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View user portfolios (projects, GitHub repos).</w:t>
      </w:r>
    </w:p>
    <w:p w14:paraId="5D821C9C">
      <w:pPr>
        <w:pStyle w:val="7"/>
        <w:numPr>
          <w:ilvl w:val="0"/>
          <w:numId w:val="14"/>
        </w:numPr>
        <w:bidi w:val="0"/>
      </w:pPr>
      <w:r>
        <w:rPr>
          <w:rStyle w:val="18"/>
          <w:b/>
          <w:bCs/>
        </w:rPr>
        <w:t>Engagement</w:t>
      </w:r>
      <w:r>
        <w:t>:</w:t>
      </w:r>
    </w:p>
    <w:p w14:paraId="60D09DF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Comment on user projects, offer feedback, and suggest improvements.</w:t>
      </w:r>
    </w:p>
    <w:p w14:paraId="7964A8F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Send direct messages or connect with potential candidates for job offers.</w:t>
      </w:r>
    </w:p>
    <w:p w14:paraId="30BE94B4">
      <w:pPr>
        <w:pStyle w:val="7"/>
        <w:numPr>
          <w:ilvl w:val="0"/>
          <w:numId w:val="14"/>
        </w:numPr>
        <w:bidi w:val="0"/>
      </w:pPr>
      <w:r>
        <w:rPr>
          <w:rStyle w:val="18"/>
          <w:b/>
          <w:bCs/>
        </w:rPr>
        <w:t>Job Postings</w:t>
      </w:r>
      <w:r>
        <w:t>:</w:t>
      </w:r>
    </w:p>
    <w:p w14:paraId="14F3309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Post job openings or freelance opportunities targeted at specific skill sets.</w:t>
      </w:r>
    </w:p>
    <w:p w14:paraId="77C51B2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Include salary range, job requirements, and application instructions.</w:t>
      </w:r>
    </w:p>
    <w:p w14:paraId="2BFFA3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A9361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D954A72">
      <w:pPr>
        <w:rPr>
          <w:rFonts w:hint="default"/>
          <w:lang w:val="en-US"/>
        </w:rPr>
      </w:pPr>
    </w:p>
    <w:p w14:paraId="3BE865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019340EB">
      <w:pPr>
        <w:rPr>
          <w:rFonts w:hint="default"/>
          <w:b/>
          <w:bCs/>
          <w:lang w:val="en-US"/>
        </w:rPr>
      </w:pPr>
    </w:p>
    <w:p w14:paraId="2CA5B4A5">
      <w:pPr>
        <w:rPr>
          <w:rFonts w:hint="default"/>
          <w:b/>
          <w:bCs/>
          <w:lang w:val="en-US"/>
        </w:rPr>
      </w:pPr>
    </w:p>
    <w:p w14:paraId="1F411A1F">
      <w:pPr>
        <w:rPr>
          <w:rFonts w:hint="default"/>
          <w:b/>
          <w:bCs/>
          <w:lang w:val="en-US"/>
        </w:rPr>
      </w:pPr>
    </w:p>
    <w:p w14:paraId="49CB6F94">
      <w:pPr>
        <w:rPr>
          <w:rFonts w:hint="default"/>
          <w:b/>
          <w:bCs/>
          <w:lang w:val="en-US"/>
        </w:rPr>
      </w:pPr>
    </w:p>
    <w:p w14:paraId="40022996">
      <w:pPr>
        <w:rPr>
          <w:rFonts w:hint="default"/>
          <w:b/>
          <w:bCs/>
          <w:lang w:val="en-US"/>
        </w:rPr>
      </w:pPr>
    </w:p>
    <w:p w14:paraId="7CD86055">
      <w:pPr>
        <w:rPr>
          <w:rFonts w:hint="default"/>
          <w:b/>
          <w:bCs/>
          <w:lang w:val="en-US"/>
        </w:rPr>
      </w:pPr>
    </w:p>
    <w:p w14:paraId="22F34609">
      <w:pPr>
        <w:rPr>
          <w:rFonts w:hint="default"/>
          <w:b/>
          <w:bCs/>
          <w:lang w:val="en-US"/>
        </w:rPr>
      </w:pPr>
    </w:p>
    <w:p w14:paraId="387BB1F2">
      <w:pPr>
        <w:rPr>
          <w:rFonts w:hint="default"/>
          <w:b/>
          <w:bCs/>
          <w:lang w:val="en-US"/>
        </w:rPr>
      </w:pPr>
    </w:p>
    <w:p w14:paraId="6F155405">
      <w:pPr>
        <w:rPr>
          <w:rFonts w:hint="default"/>
          <w:b/>
          <w:bCs/>
          <w:lang w:val="en-US"/>
        </w:rPr>
      </w:pPr>
    </w:p>
    <w:p w14:paraId="619A7D94">
      <w:pPr>
        <w:rPr>
          <w:rFonts w:hint="default"/>
          <w:b/>
          <w:bCs/>
          <w:lang w:val="en-US"/>
        </w:rPr>
      </w:pPr>
    </w:p>
    <w:p w14:paraId="4E9C63C7">
      <w:pPr>
        <w:rPr>
          <w:rFonts w:hint="default"/>
          <w:b/>
          <w:bCs/>
          <w:lang w:val="en-US"/>
        </w:rPr>
      </w:pPr>
    </w:p>
    <w:p w14:paraId="57C6CEEE">
      <w:pPr>
        <w:pStyle w:val="4"/>
        <w:bidi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Technologies and Tools :</w:t>
      </w:r>
    </w:p>
    <w:p w14:paraId="180AF472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6A40EFEE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Style w:val="18"/>
          <w:rFonts w:hint="default" w:ascii="Calibri" w:hAnsi="Calibri" w:eastAsia="SimSun" w:cs="Calibri"/>
          <w:sz w:val="24"/>
          <w:szCs w:val="24"/>
        </w:rPr>
        <w:t>Frontend:</w:t>
      </w:r>
      <w:r>
        <w:rPr>
          <w:rFonts w:hint="default" w:ascii="Calibri" w:hAnsi="Calibri" w:eastAsia="SimSun" w:cs="Calibri"/>
          <w:sz w:val="24"/>
          <w:szCs w:val="24"/>
        </w:rPr>
        <w:t xml:space="preserve"> React, JavaScript, HTML,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Tailwind CSS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0F35B880">
      <w:pPr>
        <w:rPr>
          <w:rFonts w:hint="default" w:ascii="Calibri" w:hAnsi="Calibri" w:eastAsia="SimSun" w:cs="Calibri"/>
          <w:sz w:val="24"/>
          <w:szCs w:val="24"/>
        </w:rPr>
      </w:pPr>
      <w:r>
        <w:rPr>
          <w:rStyle w:val="18"/>
          <w:rFonts w:hint="default" w:ascii="Calibri" w:hAnsi="Calibri" w:eastAsia="SimSun" w:cs="Calibri"/>
          <w:sz w:val="24"/>
          <w:szCs w:val="24"/>
        </w:rPr>
        <w:t>Backend:</w:t>
      </w:r>
      <w:r>
        <w:rPr>
          <w:rFonts w:hint="default" w:ascii="Calibri" w:hAnsi="Calibri" w:eastAsia="SimSun" w:cs="Calibri"/>
          <w:sz w:val="24"/>
          <w:szCs w:val="24"/>
        </w:rPr>
        <w:t xml:space="preserve"> Node.js, Express.js,</w:t>
      </w:r>
    </w:p>
    <w:p w14:paraId="4681572B">
      <w:pPr>
        <w:rPr>
          <w:rFonts w:hint="default" w:ascii="Calibri" w:hAnsi="Calibri" w:eastAsia="SimSun" w:cs="Calibri"/>
          <w:sz w:val="24"/>
          <w:szCs w:val="24"/>
        </w:rPr>
      </w:pPr>
      <w:r>
        <w:rPr>
          <w:rStyle w:val="18"/>
          <w:rFonts w:hint="default" w:ascii="Calibri" w:hAnsi="Calibri" w:eastAsia="SimSun" w:cs="Calibri"/>
          <w:sz w:val="24"/>
          <w:szCs w:val="24"/>
        </w:rPr>
        <w:t>Database:</w:t>
      </w:r>
      <w:r>
        <w:rPr>
          <w:rFonts w:hint="default" w:ascii="Calibri" w:hAnsi="Calibri" w:eastAsia="SimSun" w:cs="Calibri"/>
          <w:sz w:val="24"/>
          <w:szCs w:val="24"/>
        </w:rPr>
        <w:t xml:space="preserve"> MongoDB</w:t>
      </w:r>
    </w:p>
    <w:p w14:paraId="1A2A6751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18"/>
          <w:rFonts w:hint="default" w:ascii="Calibri" w:hAnsi="Calibri" w:eastAsia="SimSun" w:cs="Calibri"/>
          <w:sz w:val="24"/>
          <w:szCs w:val="24"/>
        </w:rPr>
        <w:t>Version Control:</w:t>
      </w:r>
      <w:r>
        <w:rPr>
          <w:rFonts w:hint="default" w:ascii="Calibri" w:hAnsi="Calibri" w:eastAsia="SimSun" w:cs="Calibri"/>
          <w:sz w:val="24"/>
          <w:szCs w:val="24"/>
        </w:rPr>
        <w:t xml:space="preserve"> Git</w:t>
      </w:r>
      <w:bookmarkStart w:id="0" w:name="_GoBack"/>
      <w:bookmarkEnd w:id="0"/>
    </w:p>
    <w:p w14:paraId="1911B859">
      <w:pPr>
        <w:rPr>
          <w:rFonts w:ascii="SimSun" w:hAnsi="SimSun" w:eastAsia="SimSun" w:cs="SimSun"/>
          <w:sz w:val="24"/>
          <w:szCs w:val="24"/>
        </w:rPr>
      </w:pPr>
    </w:p>
    <w:p w14:paraId="1C754908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Scheamas for Database for reference </w:t>
      </w:r>
    </w:p>
    <w:p w14:paraId="75197E93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1. Users</w:t>
      </w:r>
    </w:p>
    <w:p w14:paraId="44171C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PRIMARY KEY, AUTO_INCREMENT) - Unique identifier for each user.</w:t>
      </w:r>
    </w:p>
    <w:p w14:paraId="5D1A33E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username</w:t>
      </w:r>
      <w:r>
        <w:t xml:space="preserve"> (VARCHAR(255), UNIQUE) - Unique username for the user.</w:t>
      </w:r>
    </w:p>
    <w:p w14:paraId="280DA90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email</w:t>
      </w:r>
      <w:r>
        <w:t xml:space="preserve"> (VARCHAR(255), UNIQUE) - User's email address.</w:t>
      </w:r>
    </w:p>
    <w:p w14:paraId="2F1921A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password_hash</w:t>
      </w:r>
      <w:r>
        <w:t xml:space="preserve"> (VARCHAR(255)) - Hashed password for security.</w:t>
      </w:r>
    </w:p>
    <w:p w14:paraId="61B879D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first_name</w:t>
      </w:r>
      <w:r>
        <w:t xml:space="preserve"> (VARCHAR(255)) - User's first name.</w:t>
      </w:r>
    </w:p>
    <w:p w14:paraId="10D27C4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last_name</w:t>
      </w:r>
      <w:r>
        <w:t xml:space="preserve"> (VARCHAR(255)) - User's last name.</w:t>
      </w:r>
    </w:p>
    <w:p w14:paraId="56FB679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bio</w:t>
      </w:r>
      <w:r>
        <w:t xml:space="preserve"> (TEXT) - User's short bio or description.</w:t>
      </w:r>
    </w:p>
    <w:p w14:paraId="7EAB4E2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location</w:t>
      </w:r>
      <w:r>
        <w:t xml:space="preserve"> (VARCHAR(255)) - User's location.</w:t>
      </w:r>
    </w:p>
    <w:p w14:paraId="5A4035D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profile_picture</w:t>
      </w:r>
      <w:r>
        <w:t xml:space="preserve"> (VARCHAR(255)) - URL of the user's profile picture.</w:t>
      </w:r>
    </w:p>
    <w:p w14:paraId="43D2B4B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created_at</w:t>
      </w:r>
      <w:r>
        <w:t xml:space="preserve"> (TIMESTAMP) - Timestamp of when the user account was created.</w:t>
      </w:r>
    </w:p>
    <w:p w14:paraId="7C519D0F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2. Organizations</w:t>
      </w:r>
    </w:p>
    <w:p w14:paraId="7ECBCA0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organization_id</w:t>
      </w:r>
      <w:r>
        <w:t xml:space="preserve"> (INT, PRIMARY KEY, AUTO_INCREMENT) - Unique identifier for each organization.</w:t>
      </w:r>
    </w:p>
    <w:p w14:paraId="3F15EC7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name</w:t>
      </w:r>
      <w:r>
        <w:t xml:space="preserve"> (VARCHAR(255), UNIQUE) - Name of the organization.</w:t>
      </w:r>
    </w:p>
    <w:p w14:paraId="566B760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description</w:t>
      </w:r>
      <w:r>
        <w:t xml:space="preserve"> (TEXT) - Description of the organization.</w:t>
      </w:r>
    </w:p>
    <w:p w14:paraId="53D52BE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website</w:t>
      </w:r>
      <w:r>
        <w:t xml:space="preserve"> (VARCHAR(255)) - Organization's website URL.</w:t>
      </w:r>
    </w:p>
    <w:p w14:paraId="67F54C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logo</w:t>
      </w:r>
      <w:r>
        <w:t xml:space="preserve"> (VARCHAR(255)) - URL of the organization's logo.</w:t>
      </w:r>
    </w:p>
    <w:p w14:paraId="4C3FA4B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created_at</w:t>
      </w:r>
      <w:r>
        <w:t xml:space="preserve"> (TIMESTAMP) - Timestamp of when the organization was created.</w:t>
      </w:r>
    </w:p>
    <w:p w14:paraId="0423894C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3. Posts</w:t>
      </w:r>
    </w:p>
    <w:p w14:paraId="2B73761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post_id</w:t>
      </w:r>
      <w:r>
        <w:t xml:space="preserve"> (INT, PRIMARY KEY, AUTO_INCREMENT) - Unique identifier for each post.</w:t>
      </w:r>
    </w:p>
    <w:p w14:paraId="2FDD03E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FOREIGN KEY REFERENCES Users(user_id)) - ID of the user who created the post.</w:t>
      </w:r>
    </w:p>
    <w:p w14:paraId="49664CD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organization_id</w:t>
      </w:r>
      <w:r>
        <w:t xml:space="preserve"> (INT, FOREIGN KEY REFERENCES Organizations(organization_id), NULLABLE) - ID of the organization that created the post (if applicable).</w:t>
      </w:r>
    </w:p>
    <w:p w14:paraId="37B0F15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content</w:t>
      </w:r>
      <w:r>
        <w:t xml:space="preserve"> (TEXT) - Content of the post (text, code, links, etc.).</w:t>
      </w:r>
    </w:p>
    <w:p w14:paraId="1CD6AC6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created_at</w:t>
      </w:r>
      <w:r>
        <w:t xml:space="preserve"> (TIMESTAMP) - Timestamp of when the post was created.</w:t>
      </w:r>
    </w:p>
    <w:p w14:paraId="4ADF602C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4. Comments</w:t>
      </w:r>
    </w:p>
    <w:p w14:paraId="17C4305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comment_id</w:t>
      </w:r>
      <w:r>
        <w:t xml:space="preserve"> (INT, PRIMARY KEY, AUTO_INCREMENT) - Unique identifier for each comment.</w:t>
      </w:r>
    </w:p>
    <w:p w14:paraId="1A078B3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post_id</w:t>
      </w:r>
      <w:r>
        <w:t xml:space="preserve"> (INT, FOREIGN KEY REFERENCES Posts(post_id)) - ID of the post being commented on.</w:t>
      </w:r>
    </w:p>
    <w:p w14:paraId="649F8D8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FOREIGN KEY REFERENCES Users(user_id)) - ID of the user who wrote the comment.</w:t>
      </w:r>
    </w:p>
    <w:p w14:paraId="46F0FCC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content</w:t>
      </w:r>
      <w:r>
        <w:t xml:space="preserve"> (TEXT) - Text content of the comment.</w:t>
      </w:r>
    </w:p>
    <w:p w14:paraId="7E214D1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created_at</w:t>
      </w:r>
      <w:r>
        <w:t xml:space="preserve"> (TIMESTAMP) - Timestamp of when the comment was created.</w:t>
      </w:r>
    </w:p>
    <w:p w14:paraId="6F11AEAA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5. Likes</w:t>
      </w:r>
    </w:p>
    <w:p w14:paraId="2E2CBED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like_id</w:t>
      </w:r>
      <w:r>
        <w:t xml:space="preserve"> (INT, PRIMARY KEY, AUTO_INCREMENT) - Unique identifier for each like.</w:t>
      </w:r>
    </w:p>
    <w:p w14:paraId="25AAF90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FOREIGN KEY REFERENCES Users(user_id)) - ID of the user who liked the post.</w:t>
      </w:r>
    </w:p>
    <w:p w14:paraId="7BA5211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post_id</w:t>
      </w:r>
      <w:r>
        <w:t xml:space="preserve"> (INT, FOREIGN KEY REFERENCES Posts(post_id)) - ID of the post that was liked.</w:t>
      </w:r>
    </w:p>
    <w:p w14:paraId="30FAAEFC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6. Follows</w:t>
      </w:r>
    </w:p>
    <w:p w14:paraId="1353692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follow_id</w:t>
      </w:r>
      <w:r>
        <w:t xml:space="preserve"> (INT, PRIMARY KEY, AUTO_INCREMENT) - Unique identifier for each follow relationship.</w:t>
      </w:r>
    </w:p>
    <w:p w14:paraId="0DFC3AF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follower_id</w:t>
      </w:r>
      <w:r>
        <w:t xml:space="preserve"> (INT, FOREIGN KEY REFERENCES Users(user_id)) - ID of the user who is following.</w:t>
      </w:r>
    </w:p>
    <w:p w14:paraId="6F6029F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followed_id</w:t>
      </w:r>
      <w:r>
        <w:t xml:space="preserve"> (INT, FOREIGN KEY REFERENCES Users(user_id)) - ID of the user being followed.</w:t>
      </w:r>
    </w:p>
    <w:p w14:paraId="1EC941ED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7. Challenges</w:t>
      </w:r>
    </w:p>
    <w:p w14:paraId="5934325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challenge_id</w:t>
      </w:r>
      <w:r>
        <w:t xml:space="preserve"> (INT, PRIMARY KEY, AUTO_INCREMENT) - Unique identifier for each challenge.</w:t>
      </w:r>
    </w:p>
    <w:p w14:paraId="37D6A6B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organization_id</w:t>
      </w:r>
      <w:r>
        <w:t xml:space="preserve"> (INT, FOREIGN KEY REFERENCES Organizations(organization_id)) - ID of the organization that created the challenge.</w:t>
      </w:r>
    </w:p>
    <w:p w14:paraId="0B99888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title</w:t>
      </w:r>
      <w:r>
        <w:t xml:space="preserve"> (VARCHAR(255)) - Title of the challenge.</w:t>
      </w:r>
    </w:p>
    <w:p w14:paraId="6E38920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description</w:t>
      </w:r>
      <w:r>
        <w:t xml:space="preserve"> (TEXT) - Description of the challenge.</w:t>
      </w:r>
    </w:p>
    <w:p w14:paraId="74E3B69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start_date</w:t>
      </w:r>
      <w:r>
        <w:t xml:space="preserve"> (DATE) - Start date of the challenge.</w:t>
      </w:r>
    </w:p>
    <w:p w14:paraId="6F21FCC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end_date</w:t>
      </w:r>
      <w:r>
        <w:t xml:space="preserve"> (DATE) - End date of the challenge.</w:t>
      </w:r>
    </w:p>
    <w:p w14:paraId="7CB624D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reward</w:t>
      </w:r>
      <w:r>
        <w:t xml:space="preserve"> (TEXT) - Reward for completing the challenge.</w:t>
      </w:r>
    </w:p>
    <w:p w14:paraId="4D184B04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8. User_Skills</w:t>
      </w:r>
    </w:p>
    <w:p w14:paraId="28B34B6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FOREIGN KEY REFERENCES Users(user_id))</w:t>
      </w:r>
    </w:p>
    <w:p w14:paraId="25AC438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skill_name</w:t>
      </w:r>
      <w:r>
        <w:t xml:space="preserve"> (VARCHAR(255)) - Name of the skill (e.g., "Python", "JavaScript", "React")</w:t>
      </w:r>
    </w:p>
    <w:p w14:paraId="47DF31F2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9. Badges</w:t>
      </w:r>
    </w:p>
    <w:p w14:paraId="20B31A7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badge_id</w:t>
      </w:r>
      <w:r>
        <w:t xml:space="preserve"> (INT, PRIMARY KEY, AUTO_INCREMENT) - Unique identifier for each badge.</w:t>
      </w:r>
    </w:p>
    <w:p w14:paraId="546D5D4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name</w:t>
      </w:r>
      <w:r>
        <w:t xml:space="preserve"> (VARCHAR(255)) - Name of the badge.</w:t>
      </w:r>
    </w:p>
    <w:p w14:paraId="6ABCE32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description</w:t>
      </w:r>
      <w:r>
        <w:t xml:space="preserve"> (TEXT) - Description of the badge.</w:t>
      </w:r>
    </w:p>
    <w:p w14:paraId="6DCA2A6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criteria</w:t>
      </w:r>
      <w:r>
        <w:t xml:space="preserve"> (TEXT) - Criteria for earning the badge.</w:t>
      </w:r>
    </w:p>
    <w:p w14:paraId="5942CBF4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10. User_Badges</w:t>
      </w:r>
    </w:p>
    <w:p w14:paraId="0CF384B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FOREIGN KEY REFERENCES Users(user_id))</w:t>
      </w:r>
    </w:p>
    <w:p w14:paraId="2D13C4A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badge_id</w:t>
      </w:r>
      <w:r>
        <w:t xml:space="preserve"> (INT, FOREIGN KEY REFERENCES Badges(badge_id))</w:t>
      </w:r>
    </w:p>
    <w:p w14:paraId="722EF060">
      <w:pPr>
        <w:pStyle w:val="16"/>
        <w:keepNext w:val="0"/>
        <w:keepLines w:val="0"/>
        <w:widowControl/>
        <w:suppressLineNumbers w:val="0"/>
      </w:pPr>
      <w:r>
        <w:rPr>
          <w:rStyle w:val="18"/>
        </w:rPr>
        <w:t>11. Challenge_Participants</w:t>
      </w:r>
    </w:p>
    <w:p w14:paraId="3A253CD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user_id</w:t>
      </w:r>
      <w:r>
        <w:t xml:space="preserve"> (INT, FOREIGN KEY REFERENCES Users(user_id))</w:t>
      </w:r>
    </w:p>
    <w:p w14:paraId="70DD55E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5"/>
        </w:rPr>
        <w:t>challenge_id</w:t>
      </w:r>
      <w:r>
        <w:t xml:space="preserve"> (INT, FOREIGN KEY REFERENCES Challenges(challenge_id))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方正大标宋简体">
    <w:altName w:val="SimSun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46252"/>
    <w:multiLevelType w:val="singleLevel"/>
    <w:tmpl w:val="83646252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85097A7E"/>
    <w:multiLevelType w:val="singleLevel"/>
    <w:tmpl w:val="85097A7E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2">
    <w:nsid w:val="8D68361C"/>
    <w:multiLevelType w:val="singleLevel"/>
    <w:tmpl w:val="8D6836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801215"/>
    <w:multiLevelType w:val="multilevel"/>
    <w:tmpl w:val="91801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1F50BBA"/>
    <w:multiLevelType w:val="multilevel"/>
    <w:tmpl w:val="91F50BB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5">
    <w:nsid w:val="97434E03"/>
    <w:multiLevelType w:val="singleLevel"/>
    <w:tmpl w:val="97434E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991810A9"/>
    <w:multiLevelType w:val="singleLevel"/>
    <w:tmpl w:val="991810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553F41A"/>
    <w:multiLevelType w:val="multilevel"/>
    <w:tmpl w:val="A553F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5646026"/>
    <w:multiLevelType w:val="singleLevel"/>
    <w:tmpl w:val="A564602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A8E70EAA"/>
    <w:multiLevelType w:val="singleLevel"/>
    <w:tmpl w:val="A8E70EA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0">
    <w:nsid w:val="C1ACF909"/>
    <w:multiLevelType w:val="multilevel"/>
    <w:tmpl w:val="C1ACF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F1033D0"/>
    <w:multiLevelType w:val="multilevel"/>
    <w:tmpl w:val="CF103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BD0A325"/>
    <w:multiLevelType w:val="multilevel"/>
    <w:tmpl w:val="EBD0A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7ED0ACF"/>
    <w:multiLevelType w:val="multilevel"/>
    <w:tmpl w:val="F7ED0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7351C01"/>
    <w:multiLevelType w:val="singleLevel"/>
    <w:tmpl w:val="17351C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188676E"/>
    <w:multiLevelType w:val="singleLevel"/>
    <w:tmpl w:val="218867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22588D6"/>
    <w:multiLevelType w:val="multilevel"/>
    <w:tmpl w:val="222588D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7">
    <w:nsid w:val="3CA7E777"/>
    <w:multiLevelType w:val="multilevel"/>
    <w:tmpl w:val="3CA7E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167E741"/>
    <w:multiLevelType w:val="multilevel"/>
    <w:tmpl w:val="4167E7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6D97B32"/>
    <w:multiLevelType w:val="multilevel"/>
    <w:tmpl w:val="46D97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9001CA8"/>
    <w:multiLevelType w:val="multilevel"/>
    <w:tmpl w:val="49001CA8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2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7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1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5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9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3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8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220" w:leftChars="0" w:hanging="420" w:firstLineChars="0"/>
      </w:pPr>
      <w:rPr>
        <w:rFonts w:hint="default"/>
      </w:rPr>
    </w:lvl>
  </w:abstractNum>
  <w:abstractNum w:abstractNumId="21">
    <w:nsid w:val="4D92827F"/>
    <w:multiLevelType w:val="singleLevel"/>
    <w:tmpl w:val="4D92827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20" w:leftChars="0" w:hanging="420" w:firstLineChars="0"/>
      </w:pPr>
      <w:rPr>
        <w:rFonts w:hint="default" w:ascii="Wingdings" w:hAnsi="Wingdings"/>
      </w:rPr>
    </w:lvl>
  </w:abstractNum>
  <w:abstractNum w:abstractNumId="22">
    <w:nsid w:val="4F94E308"/>
    <w:multiLevelType w:val="multilevel"/>
    <w:tmpl w:val="4F94E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9D87AB4"/>
    <w:multiLevelType w:val="multilevel"/>
    <w:tmpl w:val="69D87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C6A21FB"/>
    <w:multiLevelType w:val="multilevel"/>
    <w:tmpl w:val="7C6A2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14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8"/>
  </w:num>
  <w:num w:numId="12">
    <w:abstractNumId w:val="21"/>
  </w:num>
  <w:num w:numId="13">
    <w:abstractNumId w:val="9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2"/>
  </w:num>
  <w:num w:numId="21">
    <w:abstractNumId w:val="3"/>
  </w:num>
  <w:num w:numId="22">
    <w:abstractNumId w:val="12"/>
  </w:num>
  <w:num w:numId="23">
    <w:abstractNumId w:val="23"/>
  </w:num>
  <w:num w:numId="24">
    <w:abstractNumId w:val="13"/>
  </w:num>
  <w:num w:numId="25">
    <w:abstractNumId w:val="18"/>
  </w:num>
  <w:num w:numId="26">
    <w:abstractNumId w:val="24"/>
  </w:num>
  <w:num w:numId="27">
    <w:abstractNumId w:val="7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F5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widowControl w:val="0"/>
      <w:jc w:val="center"/>
    </w:pPr>
    <w:rPr>
      <w:rFonts w:ascii="Times New Roman" w:hAnsi="Times New Roman" w:eastAsia="方正大标宋简体" w:cs="Times New Roman"/>
      <w:kern w:val="2"/>
      <w:sz w:val="76"/>
      <w:lang/>
    </w:rPr>
  </w:style>
  <w:style w:type="paragraph" w:styleId="12">
    <w:name w:val="Date"/>
    <w:basedOn w:val="1"/>
    <w:next w:val="1"/>
    <w:uiPriority w:val="0"/>
    <w:pPr>
      <w:widowControl w:val="0"/>
      <w:spacing w:after="0" w:afterLines="0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/>
    </w:rPr>
  </w:style>
  <w:style w:type="paragraph" w:styleId="13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14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character" w:styleId="15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page number"/>
    <w:basedOn w:val="9"/>
    <w:uiPriority w:val="0"/>
    <w:rPr>
      <w:rFonts w:ascii="Times New Roman" w:hAnsi="Times New Roman" w:eastAsia="SimSun"/>
    </w:rPr>
  </w:style>
  <w:style w:type="character" w:styleId="18">
    <w:name w:val="Strong"/>
    <w:basedOn w:val="9"/>
    <w:qFormat/>
    <w:uiPriority w:val="0"/>
    <w:rPr>
      <w:b/>
      <w:bCs/>
    </w:rPr>
  </w:style>
  <w:style w:type="character" w:customStyle="1" w:styleId="19">
    <w:name w:val="Heading 5 Char"/>
    <w:link w:val="6"/>
    <w:uiPriority w:val="0"/>
    <w:rPr>
      <w:b/>
      <w:bCs/>
      <w:sz w:val="28"/>
      <w:szCs w:val="28"/>
    </w:rPr>
  </w:style>
  <w:style w:type="character" w:customStyle="1" w:styleId="20">
    <w:name w:val="无间隔 Char"/>
    <w:basedOn w:val="9"/>
    <w:link w:val="21"/>
    <w:uiPriority w:val="0"/>
    <w:rPr>
      <w:rFonts w:hint="default" w:ascii="Times New Roman" w:hAnsi="Times New Roman" w:eastAsia="SimSun"/>
      <w:sz w:val="22"/>
    </w:rPr>
  </w:style>
  <w:style w:type="paragraph" w:customStyle="1" w:styleId="21">
    <w:name w:val="No Spacing"/>
    <w:link w:val="20"/>
    <w:uiPriority w:val="0"/>
    <w:rPr>
      <w:rFonts w:hint="default" w:ascii="Times New Roman" w:hAnsi="Times New Roman" w:eastAsia="SimSun"/>
      <w:sz w:val="22"/>
    </w:rPr>
  </w:style>
  <w:style w:type="paragraph" w:customStyle="1" w:styleId="22">
    <w:name w:val="Contact Details"/>
    <w:basedOn w:val="1"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/>
    </w:rPr>
  </w:style>
  <w:style w:type="paragraph" w:customStyle="1" w:styleId="23">
    <w:name w:val="Organization"/>
    <w:basedOn w:val="1"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98\AppData\Local\Kingsoft\WPS%20Office\12.2.0.19307\office6\Normal.wpt" TargetMode="External"/></Relationships>
</file>

<file path=word/theme/theme1.xml><?xml version="1.0" encoding="utf-8"?>
<a:theme xmlns:a="http://schemas.openxmlformats.org/drawingml/2006/main" name="Angles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861</Words>
  <Characters>5486</Characters>
  <Lines>0</Lines>
  <Paragraphs>0</Paragraphs>
  <TotalTime>26</TotalTime>
  <ScaleCrop>false</ScaleCrop>
  <LinksUpToDate>false</LinksUpToDate>
  <CharactersWithSpaces>6465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2024-12-21T10:40:00Z</dcterms:created>
  <dc:creator>91798</dc:creator>
  <cp:lastModifiedBy>91798</cp:lastModifiedBy>
  <dcterms:modified xsi:type="dcterms:W3CDTF">2024-12-21T11:55:30Z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3A68A620721E414C9C7BA25DB442DDFA_11</vt:lpwstr>
  </property>
</Properties>
</file>